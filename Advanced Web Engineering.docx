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56C77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05E88B8A" wp14:editId="69B31ADF">
            <wp:extent cx="5520267" cy="5486400"/>
            <wp:effectExtent l="0" t="0" r="4445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66" cy="5495046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5C3F0944" w14:textId="7D43E8F6" w:rsidR="00C6554A" w:rsidRDefault="007116C7" w:rsidP="00C6554A">
      <w:pPr>
        <w:pStyle w:val="Title"/>
      </w:pPr>
      <w:r>
        <w:t xml:space="preserve">Advanced Web </w:t>
      </w:r>
      <w:proofErr w:type="gramStart"/>
      <w:r>
        <w:t>E</w:t>
      </w:r>
      <w:r w:rsidRPr="007116C7">
        <w:t>ngineering</w:t>
      </w:r>
      <w:r>
        <w:t>(</w:t>
      </w:r>
      <w:proofErr w:type="gramEnd"/>
      <w:r>
        <w:t>AWE)</w:t>
      </w:r>
    </w:p>
    <w:p w14:paraId="79534F17" w14:textId="00BFC44A" w:rsidR="00C6554A" w:rsidRPr="00D5413C" w:rsidRDefault="007116C7" w:rsidP="00C6554A">
      <w:pPr>
        <w:pStyle w:val="Subtitle"/>
      </w:pPr>
      <w:r>
        <w:t>dAILY DOCUMENTATION</w:t>
      </w:r>
    </w:p>
    <w:p w14:paraId="0C0E19F3" w14:textId="41CC3498" w:rsidR="00C6554A" w:rsidRDefault="007116C7" w:rsidP="00C6554A">
      <w:pPr>
        <w:pStyle w:val="ContactInfo"/>
      </w:pPr>
      <w:r>
        <w:t>Sijan Adhikari</w:t>
      </w:r>
      <w:r w:rsidR="00C6554A">
        <w:t xml:space="preserve"> | </w:t>
      </w:r>
      <w:r>
        <w:t>ID: C7202297</w:t>
      </w:r>
      <w:r w:rsidR="00C6554A">
        <w:t xml:space="preserve"> |</w:t>
      </w:r>
      <w:r w:rsidR="00C6554A" w:rsidRPr="00D5413C">
        <w:t xml:space="preserve"> </w:t>
      </w:r>
      <w:sdt>
        <w:sdtPr>
          <w:alias w:val="Date:"/>
          <w:tag w:val="Date:"/>
          <w:id w:val="-35980865"/>
          <w:placeholder>
            <w:docPart w:val="8DA0AD32E33F415B837714651E2A3FA0"/>
          </w:placeholder>
          <w:temporary/>
          <w:showingPlcHdr/>
          <w15:appearance w15:val="hidden"/>
        </w:sdtPr>
        <w:sdtEndPr/>
        <w:sdtContent>
          <w:r w:rsidR="00C6554A">
            <w:t>Date</w:t>
          </w:r>
        </w:sdtContent>
      </w:sdt>
      <w:r w:rsidR="00C6554A">
        <w:br w:type="page"/>
      </w:r>
    </w:p>
    <w:p w14:paraId="60A3C5CF" w14:textId="5E2080D2" w:rsidR="002C74C0" w:rsidRDefault="007116C7" w:rsidP="007116C7">
      <w:pPr>
        <w:pStyle w:val="Heading1"/>
      </w:pPr>
      <w:r>
        <w:lastRenderedPageBreak/>
        <w:t>DETAILS</w:t>
      </w:r>
    </w:p>
    <w:p w14:paraId="1FFAED7B" w14:textId="77777777" w:rsidR="007116C7" w:rsidRPr="007116C7" w:rsidRDefault="007116C7" w:rsidP="007116C7"/>
    <w:sectPr w:rsidR="007116C7" w:rsidRPr="007116C7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4C553" w14:textId="77777777" w:rsidR="000B6880" w:rsidRDefault="000B6880" w:rsidP="00C6554A">
      <w:pPr>
        <w:spacing w:before="0" w:after="0" w:line="240" w:lineRule="auto"/>
      </w:pPr>
      <w:r>
        <w:separator/>
      </w:r>
    </w:p>
  </w:endnote>
  <w:endnote w:type="continuationSeparator" w:id="0">
    <w:p w14:paraId="51A9F0A8" w14:textId="77777777" w:rsidR="000B6880" w:rsidRDefault="000B688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6C185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909CB" w14:textId="77777777" w:rsidR="000B6880" w:rsidRDefault="000B688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334AC69" w14:textId="77777777" w:rsidR="000B6880" w:rsidRDefault="000B688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6C7"/>
    <w:rsid w:val="000B6880"/>
    <w:rsid w:val="002554CD"/>
    <w:rsid w:val="00293B83"/>
    <w:rsid w:val="002B4294"/>
    <w:rsid w:val="00333D0D"/>
    <w:rsid w:val="004C049F"/>
    <w:rsid w:val="005000E2"/>
    <w:rsid w:val="006A3CE7"/>
    <w:rsid w:val="007116C7"/>
    <w:rsid w:val="00C6554A"/>
    <w:rsid w:val="00DA0D23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0AFBE"/>
  <w15:chartTrackingRefBased/>
  <w15:docId w15:val="{5DA9B0F1-1A69-4EDA-A6BA-197EC758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B886EBDF-5E0E-4834-BB3F-BE4FD683EE76%7d\%7b440336BE-AAC7-4399-969C-7A8E59AC7C19%7dtf0283505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A0AD32E33F415B837714651E2A3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12BB3-57AE-4373-A3D5-7A7DAD5E6ECC}"/>
      </w:docPartPr>
      <w:docPartBody>
        <w:p w:rsidR="00000000" w:rsidRDefault="0081408D">
          <w:pPr>
            <w:pStyle w:val="8DA0AD32E33F415B837714651E2A3FA0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8D"/>
    <w:rsid w:val="0081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6240F94E6F47C7BBD57CD6946C8DFE">
    <w:name w:val="B66240F94E6F47C7BBD57CD6946C8DFE"/>
  </w:style>
  <w:style w:type="paragraph" w:customStyle="1" w:styleId="CEF106D150F64F7AA027734FEE999A16">
    <w:name w:val="CEF106D150F64F7AA027734FEE999A16"/>
  </w:style>
  <w:style w:type="paragraph" w:customStyle="1" w:styleId="5648D5B1B8694F48A8EE5628A5A9E3A1">
    <w:name w:val="5648D5B1B8694F48A8EE5628A5A9E3A1"/>
  </w:style>
  <w:style w:type="paragraph" w:customStyle="1" w:styleId="E2DEECD33D504DB19CE3F07CBB199DDB">
    <w:name w:val="E2DEECD33D504DB19CE3F07CBB199DDB"/>
  </w:style>
  <w:style w:type="paragraph" w:customStyle="1" w:styleId="8DA0AD32E33F415B837714651E2A3FA0">
    <w:name w:val="8DA0AD32E33F415B837714651E2A3FA0"/>
  </w:style>
  <w:style w:type="paragraph" w:customStyle="1" w:styleId="137A6C0A188146428F1EC80BD78E5299">
    <w:name w:val="137A6C0A188146428F1EC80BD78E5299"/>
  </w:style>
  <w:style w:type="paragraph" w:customStyle="1" w:styleId="F9CC9C24DBB741F18113E7487768322F">
    <w:name w:val="F9CC9C24DBB741F18113E7487768322F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4E4E38EEA088424B822C96D00DA7DFAB">
    <w:name w:val="4E4E38EEA088424B822C96D00DA7DFAB"/>
  </w:style>
  <w:style w:type="paragraph" w:customStyle="1" w:styleId="37596774934647718338AE8AB8EA724A">
    <w:name w:val="37596774934647718338AE8AB8EA724A"/>
  </w:style>
  <w:style w:type="paragraph" w:customStyle="1" w:styleId="7B986E889F6F443BA86C049444B1A082">
    <w:name w:val="7B986E889F6F443BA86C049444B1A0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{440336BE-AAC7-4399-969C-7A8E59AC7C19}tf02835058_win32.dotx</Template>
  <TotalTime>13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Adhikari, Sijan (Student)</cp:lastModifiedBy>
  <cp:revision>1</cp:revision>
  <dcterms:created xsi:type="dcterms:W3CDTF">2020-11-02T04:03:00Z</dcterms:created>
  <dcterms:modified xsi:type="dcterms:W3CDTF">2020-11-02T04:16:00Z</dcterms:modified>
</cp:coreProperties>
</file>